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B3A3" w14:textId="3447D378" w:rsidR="008C4393" w:rsidRPr="00D047E9" w:rsidRDefault="005D5866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</w:t>
        </w:r>
        <w:r w:rsidR="00616A01">
          <w:rPr>
            <w:rFonts w:ascii="Times New Roman" w:hAnsi="Times New Roman"/>
          </w:rPr>
          <w:t>rentIT</w:t>
        </w:r>
        <w:r w:rsidR="000916B9" w:rsidRPr="00D047E9">
          <w:rPr>
            <w:rFonts w:ascii="Times New Roman" w:hAnsi="Times New Roman"/>
          </w:rPr>
          <w:t>&gt;</w:t>
        </w:r>
      </w:fldSimple>
    </w:p>
    <w:p w14:paraId="32276F9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DF206E5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8FF5AC1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3749769B" w14:textId="77777777" w:rsidR="008C4393" w:rsidRPr="00D047E9" w:rsidRDefault="008C4393"/>
    <w:p w14:paraId="1857DFA5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E2B6D6B" w14:textId="77777777" w:rsidR="008C4393" w:rsidRPr="00D047E9" w:rsidRDefault="008C4393"/>
    <w:p w14:paraId="63118FB7" w14:textId="77777777" w:rsidR="008C4393" w:rsidRPr="00D047E9" w:rsidRDefault="008C4393">
      <w:pPr>
        <w:pStyle w:val="BodyText"/>
      </w:pPr>
    </w:p>
    <w:p w14:paraId="33C34469" w14:textId="77777777" w:rsidR="008C4393" w:rsidRPr="00D047E9" w:rsidRDefault="008C4393">
      <w:pPr>
        <w:pStyle w:val="BodyText"/>
      </w:pPr>
    </w:p>
    <w:p w14:paraId="65243D52" w14:textId="77777777"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515013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07B427C1" w14:textId="77777777">
        <w:tc>
          <w:tcPr>
            <w:tcW w:w="2304" w:type="dxa"/>
          </w:tcPr>
          <w:p w14:paraId="5C79C83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7029B4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A0AEC1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00F581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000AA6" w:rsidRPr="00D047E9" w14:paraId="158A8A28" w14:textId="77777777">
        <w:tc>
          <w:tcPr>
            <w:tcW w:w="2304" w:type="dxa"/>
          </w:tcPr>
          <w:p w14:paraId="2565DB13" w14:textId="241206D5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18/03/2021</w:t>
            </w:r>
            <w:r w:rsidRPr="00B90E27">
              <w:t>&gt;</w:t>
            </w:r>
          </w:p>
        </w:tc>
        <w:tc>
          <w:tcPr>
            <w:tcW w:w="1152" w:type="dxa"/>
          </w:tcPr>
          <w:p w14:paraId="4F923813" w14:textId="349F7CE7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1</w:t>
            </w:r>
            <w:r w:rsidRPr="00B90E27">
              <w:t>.</w:t>
            </w:r>
            <w:r>
              <w:t>0</w:t>
            </w:r>
            <w:r w:rsidRPr="00B90E27">
              <w:t>&gt;</w:t>
            </w:r>
          </w:p>
        </w:tc>
        <w:tc>
          <w:tcPr>
            <w:tcW w:w="3744" w:type="dxa"/>
          </w:tcPr>
          <w:p w14:paraId="377E1861" w14:textId="1B26F788" w:rsidR="00000AA6" w:rsidRPr="00D047E9" w:rsidRDefault="00000AA6" w:rsidP="00000AA6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14:paraId="7B7A1528" w14:textId="3E012411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Rus Rares</w:t>
            </w:r>
            <w:r w:rsidRPr="00B90E27">
              <w:t>&gt;</w:t>
            </w:r>
          </w:p>
        </w:tc>
      </w:tr>
      <w:tr w:rsidR="00000AA6" w:rsidRPr="00D047E9" w14:paraId="59EA4C25" w14:textId="77777777">
        <w:tc>
          <w:tcPr>
            <w:tcW w:w="2304" w:type="dxa"/>
          </w:tcPr>
          <w:p w14:paraId="7EE2E649" w14:textId="4CD17C69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25/03/2021</w:t>
            </w:r>
            <w:r w:rsidRPr="00B90E27">
              <w:t>&gt;</w:t>
            </w:r>
          </w:p>
        </w:tc>
        <w:tc>
          <w:tcPr>
            <w:tcW w:w="1152" w:type="dxa"/>
          </w:tcPr>
          <w:p w14:paraId="61A982D7" w14:textId="1B9EB8FD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1</w:t>
            </w:r>
            <w:r w:rsidRPr="00B90E27">
              <w:t>.</w:t>
            </w:r>
            <w:r>
              <w:t>1</w:t>
            </w:r>
            <w:r w:rsidRPr="00B90E27">
              <w:t>&gt;</w:t>
            </w:r>
          </w:p>
        </w:tc>
        <w:tc>
          <w:tcPr>
            <w:tcW w:w="3744" w:type="dxa"/>
          </w:tcPr>
          <w:p w14:paraId="3F0D69EB" w14:textId="332B8A84" w:rsidR="00000AA6" w:rsidRPr="00D047E9" w:rsidRDefault="00000AA6" w:rsidP="00000AA6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14:paraId="00A520DC" w14:textId="286DC42B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Rus Rares</w:t>
            </w:r>
            <w:r w:rsidRPr="00B90E27">
              <w:t>&gt;</w:t>
            </w:r>
          </w:p>
        </w:tc>
      </w:tr>
      <w:tr w:rsidR="00000AA6" w:rsidRPr="00D047E9" w14:paraId="1C941665" w14:textId="77777777">
        <w:tc>
          <w:tcPr>
            <w:tcW w:w="2304" w:type="dxa"/>
          </w:tcPr>
          <w:p w14:paraId="0C781870" w14:textId="160B73C6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28/04/2021</w:t>
            </w:r>
            <w:r w:rsidRPr="00B90E27">
              <w:t>&gt;</w:t>
            </w:r>
          </w:p>
        </w:tc>
        <w:tc>
          <w:tcPr>
            <w:tcW w:w="1152" w:type="dxa"/>
          </w:tcPr>
          <w:p w14:paraId="764E3C54" w14:textId="506537B7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2</w:t>
            </w:r>
            <w:r w:rsidRPr="00B90E27">
              <w:t>.</w:t>
            </w:r>
            <w:r>
              <w:t>0</w:t>
            </w:r>
            <w:r w:rsidRPr="00B90E27">
              <w:t>&gt;</w:t>
            </w:r>
          </w:p>
        </w:tc>
        <w:tc>
          <w:tcPr>
            <w:tcW w:w="3744" w:type="dxa"/>
          </w:tcPr>
          <w:p w14:paraId="326D52D6" w14:textId="3EEB707A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final</w:t>
            </w:r>
            <w:r w:rsidRPr="00B90E27">
              <w:t>s&gt;</w:t>
            </w:r>
          </w:p>
        </w:tc>
        <w:tc>
          <w:tcPr>
            <w:tcW w:w="2304" w:type="dxa"/>
          </w:tcPr>
          <w:p w14:paraId="270F9A02" w14:textId="53BC0946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Rus Rares</w:t>
            </w:r>
            <w:r w:rsidRPr="00B90E27">
              <w:t>&gt;</w:t>
            </w:r>
          </w:p>
        </w:tc>
      </w:tr>
      <w:tr w:rsidR="00000AA6" w:rsidRPr="00D047E9" w14:paraId="64799AF4" w14:textId="77777777">
        <w:tc>
          <w:tcPr>
            <w:tcW w:w="2304" w:type="dxa"/>
          </w:tcPr>
          <w:p w14:paraId="782BE818" w14:textId="6FBC9A78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26/05/2021</w:t>
            </w:r>
            <w:r w:rsidRPr="00B90E27">
              <w:t>&gt;</w:t>
            </w:r>
          </w:p>
        </w:tc>
        <w:tc>
          <w:tcPr>
            <w:tcW w:w="1152" w:type="dxa"/>
          </w:tcPr>
          <w:p w14:paraId="4773E4E4" w14:textId="317ED7D8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2</w:t>
            </w:r>
            <w:r w:rsidRPr="00B90E27">
              <w:t>.</w:t>
            </w:r>
            <w:r>
              <w:t>1</w:t>
            </w:r>
            <w:r w:rsidRPr="00B90E27">
              <w:t>&gt;</w:t>
            </w:r>
          </w:p>
        </w:tc>
        <w:tc>
          <w:tcPr>
            <w:tcW w:w="3744" w:type="dxa"/>
          </w:tcPr>
          <w:p w14:paraId="4420E88D" w14:textId="6A2B42D2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finals</w:t>
            </w:r>
            <w:r w:rsidRPr="00B90E27">
              <w:t>&gt;</w:t>
            </w:r>
          </w:p>
        </w:tc>
        <w:tc>
          <w:tcPr>
            <w:tcW w:w="2304" w:type="dxa"/>
          </w:tcPr>
          <w:p w14:paraId="3D864E60" w14:textId="18AF6BD3" w:rsidR="00000AA6" w:rsidRPr="00D047E9" w:rsidRDefault="00000AA6" w:rsidP="00000AA6">
            <w:pPr>
              <w:pStyle w:val="Tabletext"/>
            </w:pPr>
            <w:r w:rsidRPr="00B90E27">
              <w:t>&lt;</w:t>
            </w:r>
            <w:r>
              <w:t>Rus Rares</w:t>
            </w:r>
            <w:r w:rsidRPr="00B90E27">
              <w:t>&gt;</w:t>
            </w:r>
          </w:p>
        </w:tc>
      </w:tr>
    </w:tbl>
    <w:p w14:paraId="283A79EE" w14:textId="77777777" w:rsidR="008C4393" w:rsidRPr="00D047E9" w:rsidRDefault="008C4393"/>
    <w:p w14:paraId="66645987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2CB877B" w14:textId="77777777" w:rsidR="00D047E9" w:rsidRPr="00C94A40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94A40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51941B1" w14:textId="77777777" w:rsidR="00D047E9" w:rsidRPr="00C94A40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94A40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4F9EC21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32E49D1C" w14:textId="77777777" w:rsidR="008C4393" w:rsidRPr="00D047E9" w:rsidRDefault="008C4393" w:rsidP="00D047E9">
      <w:pPr>
        <w:pStyle w:val="InfoBlue"/>
      </w:pPr>
    </w:p>
    <w:p w14:paraId="076BFD0A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96CE637" w14:textId="4A8D0B4B" w:rsidR="0004741B" w:rsidRPr="00000AA6" w:rsidRDefault="0004741B" w:rsidP="0004741B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Use case: &lt;</w:t>
      </w:r>
      <w:r w:rsidR="00883B13" w:rsidRPr="00000AA6">
        <w:rPr>
          <w:bCs/>
          <w:i/>
          <w:sz w:val="24"/>
        </w:rPr>
        <w:t>CRUD on users</w:t>
      </w:r>
      <w:r w:rsidRPr="00000AA6">
        <w:rPr>
          <w:b/>
          <w:i/>
          <w:sz w:val="24"/>
        </w:rPr>
        <w:t>&gt;</w:t>
      </w:r>
    </w:p>
    <w:p w14:paraId="41C8BBC6" w14:textId="6C645FF9" w:rsidR="0004741B" w:rsidRPr="00000AA6" w:rsidRDefault="0004741B" w:rsidP="0004741B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Level: &lt;</w:t>
      </w:r>
      <w:r w:rsidR="004048F8" w:rsidRPr="00000AA6">
        <w:rPr>
          <w:bCs/>
          <w:i/>
          <w:sz w:val="24"/>
        </w:rPr>
        <w:t>summary level</w:t>
      </w:r>
      <w:r w:rsidR="004048F8" w:rsidRPr="00000AA6">
        <w:rPr>
          <w:b/>
          <w:i/>
          <w:sz w:val="24"/>
        </w:rPr>
        <w:t xml:space="preserve"> </w:t>
      </w:r>
      <w:r w:rsidRPr="00000AA6">
        <w:rPr>
          <w:b/>
          <w:i/>
          <w:sz w:val="24"/>
        </w:rPr>
        <w:t>&gt;</w:t>
      </w:r>
    </w:p>
    <w:p w14:paraId="4CD87511" w14:textId="00A71D39" w:rsidR="0004741B" w:rsidRPr="00000AA6" w:rsidRDefault="0004741B" w:rsidP="0004741B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Primary actor: &lt;</w:t>
      </w:r>
      <w:r w:rsidR="004048F8" w:rsidRPr="00000AA6">
        <w:rPr>
          <w:bCs/>
          <w:i/>
          <w:sz w:val="24"/>
        </w:rPr>
        <w:t>Admin</w:t>
      </w:r>
      <w:r w:rsidRPr="00000AA6">
        <w:rPr>
          <w:b/>
          <w:i/>
          <w:sz w:val="24"/>
        </w:rPr>
        <w:t>&gt;</w:t>
      </w:r>
    </w:p>
    <w:p w14:paraId="270FFAB9" w14:textId="5906BE38" w:rsidR="006C543D" w:rsidRPr="00000AA6" w:rsidRDefault="006C543D" w:rsidP="0004741B">
      <w:pPr>
        <w:spacing w:line="240" w:lineRule="auto"/>
        <w:ind w:left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Main success scenario: &lt;</w:t>
      </w:r>
      <w:r w:rsidR="004048F8" w:rsidRPr="00000AA6">
        <w:rPr>
          <w:i/>
          <w:sz w:val="24"/>
          <w:szCs w:val="24"/>
        </w:rPr>
        <w:t xml:space="preserve"> after writing the corresponding mail and password, the admin page will load with different options than the user’s one.  A table will be displayed on the left containing the id, mail and name of all the users. On the right side of the page, there will be 3 buttons: Delete, Edit, Create, and 2 text boxes with Name, Email. He will be able to edit the user database </w:t>
      </w:r>
      <w:r w:rsidRPr="00000AA6">
        <w:rPr>
          <w:b/>
          <w:i/>
          <w:vanish/>
          <w:sz w:val="24"/>
        </w:rPr>
        <w:t>e following format:</w:t>
      </w:r>
      <w:r w:rsidRPr="00000AA6">
        <w:rPr>
          <w:b/>
          <w:i/>
          <w:vanish/>
          <w:sz w:val="24"/>
        </w:rPr>
        <w:cr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sz w:val="24"/>
        </w:rPr>
        <w:t>&gt;</w:t>
      </w:r>
    </w:p>
    <w:p w14:paraId="2B12541D" w14:textId="0FCF021F" w:rsidR="00D047E9" w:rsidRPr="00000AA6" w:rsidRDefault="00D047E9" w:rsidP="0004741B">
      <w:pPr>
        <w:spacing w:line="240" w:lineRule="auto"/>
        <w:ind w:left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Extensions: &lt;</w:t>
      </w:r>
      <w:r w:rsidR="004048F8" w:rsidRPr="00000AA6">
        <w:rPr>
          <w:i/>
          <w:sz w:val="24"/>
          <w:szCs w:val="24"/>
        </w:rPr>
        <w:t xml:space="preserve"> in case the input of the login fails, the user will have to give the correct input. He is able just to read the matches</w:t>
      </w:r>
      <w:r w:rsidR="004048F8" w:rsidRPr="00000AA6">
        <w:rPr>
          <w:b/>
          <w:i/>
          <w:sz w:val="24"/>
        </w:rPr>
        <w:t xml:space="preserve"> </w:t>
      </w:r>
      <w:r w:rsidRPr="00000AA6">
        <w:rPr>
          <w:b/>
          <w:i/>
          <w:sz w:val="24"/>
        </w:rPr>
        <w:t>&gt;</w:t>
      </w:r>
    </w:p>
    <w:p w14:paraId="0ECCEC03" w14:textId="6686DE98" w:rsidR="004048F8" w:rsidRPr="00000AA6" w:rsidRDefault="004048F8" w:rsidP="0004741B">
      <w:pPr>
        <w:spacing w:line="240" w:lineRule="auto"/>
        <w:ind w:left="720"/>
        <w:jc w:val="both"/>
        <w:rPr>
          <w:b/>
          <w:i/>
          <w:sz w:val="24"/>
        </w:rPr>
      </w:pPr>
    </w:p>
    <w:p w14:paraId="759C9183" w14:textId="1AECD6C4" w:rsidR="004048F8" w:rsidRPr="00000AA6" w:rsidRDefault="004048F8" w:rsidP="004048F8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Use case: &lt;</w:t>
      </w:r>
      <w:r w:rsidR="00883B13" w:rsidRPr="00000AA6">
        <w:rPr>
          <w:bCs/>
          <w:i/>
          <w:sz w:val="24"/>
        </w:rPr>
        <w:t>View options</w:t>
      </w:r>
      <w:r w:rsidRPr="00000AA6">
        <w:rPr>
          <w:b/>
          <w:i/>
          <w:sz w:val="24"/>
        </w:rPr>
        <w:t>&gt;</w:t>
      </w:r>
    </w:p>
    <w:p w14:paraId="128755B0" w14:textId="3BB2D0B2" w:rsidR="004048F8" w:rsidRPr="00000AA6" w:rsidRDefault="004048F8" w:rsidP="004048F8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 xml:space="preserve">Level: &lt; </w:t>
      </w:r>
      <w:r w:rsidRPr="00000AA6">
        <w:rPr>
          <w:bCs/>
          <w:i/>
          <w:sz w:val="24"/>
        </w:rPr>
        <w:t>user-goal level</w:t>
      </w:r>
      <w:r w:rsidR="00883B13" w:rsidRPr="00000AA6">
        <w:rPr>
          <w:b/>
          <w:i/>
          <w:sz w:val="24"/>
        </w:rPr>
        <w:t xml:space="preserve"> </w:t>
      </w:r>
      <w:r w:rsidRPr="00000AA6">
        <w:rPr>
          <w:b/>
          <w:i/>
          <w:sz w:val="24"/>
        </w:rPr>
        <w:t>&gt;</w:t>
      </w:r>
    </w:p>
    <w:p w14:paraId="6CEF0798" w14:textId="77777777" w:rsidR="004048F8" w:rsidRPr="00000AA6" w:rsidRDefault="004048F8" w:rsidP="004048F8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Primary actor: &lt;</w:t>
      </w:r>
      <w:r w:rsidRPr="00000AA6">
        <w:rPr>
          <w:bCs/>
          <w:i/>
          <w:sz w:val="24"/>
        </w:rPr>
        <w:t>a role name for the actor who initiates the use case</w:t>
      </w:r>
      <w:r w:rsidRPr="00000AA6">
        <w:rPr>
          <w:b/>
          <w:i/>
          <w:sz w:val="24"/>
        </w:rPr>
        <w:t>&gt;</w:t>
      </w:r>
    </w:p>
    <w:p w14:paraId="6BD1D3EC" w14:textId="1BFDC0A4" w:rsidR="00D14CBE" w:rsidRPr="00000AA6" w:rsidRDefault="004048F8" w:rsidP="00D14CBE">
      <w:pPr>
        <w:pStyle w:val="Title"/>
        <w:ind w:left="720"/>
        <w:jc w:val="both"/>
        <w:rPr>
          <w:rFonts w:ascii="Times New Roman" w:hAnsi="Times New Roman"/>
          <w:b w:val="0"/>
          <w:bCs/>
          <w:i/>
          <w:sz w:val="22"/>
          <w:szCs w:val="22"/>
        </w:rPr>
      </w:pPr>
      <w:r w:rsidRPr="00000AA6">
        <w:rPr>
          <w:rFonts w:ascii="Times New Roman" w:hAnsi="Times New Roman"/>
          <w:i/>
          <w:sz w:val="22"/>
          <w:szCs w:val="22"/>
        </w:rPr>
        <w:t>Main success scenario</w:t>
      </w:r>
      <w:r w:rsidRPr="00000AA6">
        <w:rPr>
          <w:rFonts w:ascii="Times New Roman" w:hAnsi="Times New Roman"/>
          <w:b w:val="0"/>
          <w:bCs/>
          <w:i/>
          <w:sz w:val="22"/>
          <w:szCs w:val="22"/>
        </w:rPr>
        <w:t>: &lt;</w:t>
      </w:r>
      <w:r w:rsidR="00D14CBE" w:rsidRPr="00000AA6">
        <w:rPr>
          <w:rFonts w:ascii="Times New Roman" w:hAnsi="Times New Roman"/>
          <w:b w:val="0"/>
          <w:bCs/>
          <w:i/>
          <w:sz w:val="22"/>
          <w:szCs w:val="22"/>
        </w:rPr>
        <w:t>after writing the corresponding mail and password, the user page will load with different options than the admin’s one.  A table will be displayed on the left containing the apartments free in the desired date&gt;</w:t>
      </w:r>
    </w:p>
    <w:p w14:paraId="7B649A42" w14:textId="42978435" w:rsidR="004048F8" w:rsidRPr="00000AA6" w:rsidRDefault="004048F8" w:rsidP="004048F8">
      <w:pPr>
        <w:spacing w:line="240" w:lineRule="auto"/>
        <w:ind w:left="720"/>
        <w:jc w:val="both"/>
        <w:rPr>
          <w:b/>
          <w:i/>
          <w:sz w:val="24"/>
        </w:rPr>
      </w:pPr>
      <w:bookmarkStart w:id="5" w:name="_49x2ik5" w:colFirst="0" w:colLast="0"/>
      <w:bookmarkEnd w:id="5"/>
      <w:r w:rsidRPr="00000AA6">
        <w:rPr>
          <w:b/>
          <w:i/>
          <w:sz w:val="24"/>
        </w:rPr>
        <w:t>Extensions: &lt;</w:t>
      </w:r>
      <w:r w:rsidR="00D14CBE" w:rsidRPr="00000AA6">
        <w:rPr>
          <w:i/>
          <w:sz w:val="24"/>
          <w:szCs w:val="24"/>
        </w:rPr>
        <w:t xml:space="preserve"> in case the input of the login fails, the user will have to give the correct input. He is able just to read the matches</w:t>
      </w:r>
      <w:r w:rsidR="00D14CBE" w:rsidRPr="00000AA6">
        <w:rPr>
          <w:b/>
          <w:i/>
          <w:sz w:val="24"/>
        </w:rPr>
        <w:t xml:space="preserve"> </w:t>
      </w:r>
      <w:r w:rsidRPr="00000AA6">
        <w:rPr>
          <w:b/>
          <w:i/>
          <w:sz w:val="24"/>
        </w:rPr>
        <w:t>&gt;</w:t>
      </w:r>
    </w:p>
    <w:p w14:paraId="5F164D33" w14:textId="5D7EC552" w:rsidR="004048F8" w:rsidRPr="00000AA6" w:rsidRDefault="004048F8" w:rsidP="0004741B">
      <w:pPr>
        <w:spacing w:line="240" w:lineRule="auto"/>
        <w:ind w:left="720"/>
        <w:jc w:val="both"/>
        <w:rPr>
          <w:b/>
          <w:i/>
          <w:sz w:val="24"/>
        </w:rPr>
      </w:pPr>
    </w:p>
    <w:p w14:paraId="28FF5B56" w14:textId="77777777" w:rsidR="004048F8" w:rsidRPr="00000AA6" w:rsidRDefault="004048F8" w:rsidP="004048F8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Use case: &lt;</w:t>
      </w:r>
      <w:r w:rsidRPr="00000AA6">
        <w:rPr>
          <w:bCs/>
          <w:i/>
          <w:sz w:val="24"/>
        </w:rPr>
        <w:t>use case goal</w:t>
      </w:r>
      <w:r w:rsidRPr="00000AA6">
        <w:rPr>
          <w:b/>
          <w:i/>
          <w:sz w:val="24"/>
        </w:rPr>
        <w:t>&gt;</w:t>
      </w:r>
    </w:p>
    <w:p w14:paraId="675FB0A8" w14:textId="77777777" w:rsidR="004048F8" w:rsidRPr="00000AA6" w:rsidRDefault="004048F8" w:rsidP="004048F8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Level: &lt;</w:t>
      </w:r>
      <w:r w:rsidRPr="00000AA6">
        <w:rPr>
          <w:bCs/>
          <w:i/>
          <w:sz w:val="24"/>
        </w:rPr>
        <w:t>one of: summary level, user-goal level, sub-function</w:t>
      </w:r>
      <w:r w:rsidRPr="00000AA6">
        <w:rPr>
          <w:b/>
          <w:i/>
          <w:sz w:val="24"/>
        </w:rPr>
        <w:t>&gt;</w:t>
      </w:r>
    </w:p>
    <w:p w14:paraId="5D0902A2" w14:textId="77777777" w:rsidR="004048F8" w:rsidRPr="00000AA6" w:rsidRDefault="004048F8" w:rsidP="004048F8">
      <w:pPr>
        <w:spacing w:line="240" w:lineRule="auto"/>
        <w:ind w:firstLine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Primary actor: &lt;</w:t>
      </w:r>
      <w:r w:rsidRPr="00000AA6">
        <w:rPr>
          <w:bCs/>
          <w:i/>
          <w:sz w:val="24"/>
        </w:rPr>
        <w:t>a role name for the actor who initiates the use case</w:t>
      </w:r>
      <w:r w:rsidRPr="00000AA6">
        <w:rPr>
          <w:b/>
          <w:i/>
          <w:sz w:val="24"/>
        </w:rPr>
        <w:t>&gt;</w:t>
      </w:r>
    </w:p>
    <w:p w14:paraId="3DB6E661" w14:textId="77777777" w:rsidR="004048F8" w:rsidRPr="00000AA6" w:rsidRDefault="004048F8" w:rsidP="004048F8">
      <w:pPr>
        <w:spacing w:line="240" w:lineRule="auto"/>
        <w:ind w:left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Main success scenario: &lt;</w:t>
      </w:r>
      <w:r w:rsidRPr="00000AA6">
        <w:rPr>
          <w:bCs/>
          <w:i/>
          <w:sz w:val="24"/>
        </w:rPr>
        <w:t>the steps of the main success scenario from trigger to goal delivery</w:t>
      </w:r>
      <w:r w:rsidRPr="00000AA6">
        <w:rPr>
          <w:b/>
          <w:i/>
          <w:vanish/>
          <w:sz w:val="24"/>
        </w:rPr>
        <w:t>e following format:</w:t>
      </w:r>
      <w:r w:rsidRPr="00000AA6">
        <w:rPr>
          <w:b/>
          <w:i/>
          <w:vanish/>
          <w:sz w:val="24"/>
        </w:rPr>
        <w:cr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vanish/>
          <w:sz w:val="24"/>
        </w:rPr>
        <w:pgNum/>
      </w:r>
      <w:r w:rsidRPr="00000AA6">
        <w:rPr>
          <w:b/>
          <w:i/>
          <w:sz w:val="24"/>
        </w:rPr>
        <w:t>&gt;</w:t>
      </w:r>
    </w:p>
    <w:p w14:paraId="2CB0F5CD" w14:textId="77777777" w:rsidR="004048F8" w:rsidRPr="00000AA6" w:rsidRDefault="004048F8" w:rsidP="004048F8">
      <w:pPr>
        <w:spacing w:line="240" w:lineRule="auto"/>
        <w:ind w:left="720"/>
        <w:jc w:val="both"/>
        <w:rPr>
          <w:b/>
          <w:i/>
          <w:sz w:val="24"/>
        </w:rPr>
      </w:pPr>
      <w:r w:rsidRPr="00000AA6">
        <w:rPr>
          <w:b/>
          <w:i/>
          <w:sz w:val="24"/>
        </w:rPr>
        <w:t>Extensions: &lt;</w:t>
      </w:r>
      <w:r w:rsidRPr="00000AA6">
        <w:rPr>
          <w:bCs/>
          <w:i/>
          <w:sz w:val="24"/>
        </w:rPr>
        <w:t>alternate scenarios of success or failure</w:t>
      </w:r>
      <w:r w:rsidRPr="00000AA6">
        <w:rPr>
          <w:b/>
          <w:i/>
          <w:sz w:val="24"/>
        </w:rPr>
        <w:t>&gt;</w:t>
      </w:r>
    </w:p>
    <w:p w14:paraId="6364B1A1" w14:textId="77777777" w:rsidR="004048F8" w:rsidRPr="00C94A40" w:rsidRDefault="004048F8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7931AC41" w14:textId="26C89108" w:rsidR="008C4393" w:rsidRPr="00D047E9" w:rsidRDefault="008C4393" w:rsidP="00D047E9">
      <w:pPr>
        <w:pStyle w:val="InfoBlue"/>
      </w:pPr>
    </w:p>
    <w:p w14:paraId="01AA4403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7BFFC715" w14:textId="51D2FEC7" w:rsidR="008C4393" w:rsidRDefault="002D34E0" w:rsidP="00D047E9">
      <w:pPr>
        <w:pStyle w:val="InfoBlue"/>
      </w:pPr>
      <w:r>
        <w:pict w14:anchorId="2DBD4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264pt">
            <v:imagedata r:id="rId13" o:title=""/>
          </v:shape>
        </w:pict>
      </w:r>
    </w:p>
    <w:p w14:paraId="26850A1C" w14:textId="2CAF8587" w:rsidR="00883B13" w:rsidRPr="00883B13" w:rsidRDefault="002D34E0" w:rsidP="00883B13">
      <w:pPr>
        <w:pStyle w:val="BodyText"/>
      </w:pPr>
      <w:r>
        <w:rPr>
          <w:noProof/>
        </w:rPr>
        <w:pict w14:anchorId="55941326">
          <v:shape id="Picture 1" o:spid="_x0000_i1026" type="#_x0000_t75" style="width:468pt;height:303.75pt;visibility:visible;mso-wrap-style:square">
            <v:imagedata r:id="rId14" o:title=""/>
          </v:shape>
        </w:pict>
      </w:r>
    </w:p>
    <w:sectPr w:rsidR="00883B13" w:rsidRPr="00883B13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4CA6" w14:textId="77777777" w:rsidR="00BD649D" w:rsidRDefault="00BD649D">
      <w:pPr>
        <w:spacing w:line="240" w:lineRule="auto"/>
      </w:pPr>
      <w:r>
        <w:separator/>
      </w:r>
    </w:p>
  </w:endnote>
  <w:endnote w:type="continuationSeparator" w:id="0">
    <w:p w14:paraId="174AD51C" w14:textId="77777777" w:rsidR="00BD649D" w:rsidRDefault="00BD6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5190" w14:textId="77777777" w:rsidR="006D115E" w:rsidRDefault="006D1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5906" w14:textId="77777777" w:rsidR="006D115E" w:rsidRDefault="006D11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3122" w14:textId="77777777" w:rsidR="006D115E" w:rsidRDefault="006D11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D7DAED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AB297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618E6B" w14:textId="79E4A085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D34E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A18BD1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29A82BE5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63FA" w14:textId="77777777" w:rsidR="00BD649D" w:rsidRDefault="00BD649D">
      <w:pPr>
        <w:spacing w:line="240" w:lineRule="auto"/>
      </w:pPr>
      <w:r>
        <w:separator/>
      </w:r>
    </w:p>
  </w:footnote>
  <w:footnote w:type="continuationSeparator" w:id="0">
    <w:p w14:paraId="0AE2C158" w14:textId="77777777" w:rsidR="00BD649D" w:rsidRDefault="00BD6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CD65" w14:textId="77777777" w:rsidR="006D115E" w:rsidRDefault="006D1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EAE3" w14:textId="77777777" w:rsidR="008C4393" w:rsidRDefault="008C4393">
    <w:pPr>
      <w:rPr>
        <w:sz w:val="24"/>
      </w:rPr>
    </w:pPr>
  </w:p>
  <w:p w14:paraId="0127E1E2" w14:textId="77777777" w:rsidR="008C4393" w:rsidRDefault="008C4393">
    <w:pPr>
      <w:pBdr>
        <w:top w:val="single" w:sz="6" w:space="1" w:color="auto"/>
      </w:pBdr>
      <w:rPr>
        <w:sz w:val="24"/>
      </w:rPr>
    </w:pPr>
  </w:p>
  <w:p w14:paraId="72113F4A" w14:textId="684806EB" w:rsidR="008C4393" w:rsidRDefault="003802C4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616A01">
        <w:rPr>
          <w:rFonts w:ascii="Arial" w:hAnsi="Arial"/>
          <w:b/>
          <w:sz w:val="36"/>
        </w:rPr>
        <w:t>Rus Rares</w:t>
      </w:r>
      <w:r w:rsidR="000916B9">
        <w:rPr>
          <w:rFonts w:ascii="Arial" w:hAnsi="Arial"/>
          <w:b/>
          <w:sz w:val="36"/>
        </w:rPr>
        <w:t>&gt;</w:t>
      </w:r>
    </w:fldSimple>
  </w:p>
  <w:p w14:paraId="1AB5EFD3" w14:textId="241DFCF0" w:rsidR="0004741B" w:rsidRDefault="003802C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616A01">
        <w:rPr>
          <w:rFonts w:ascii="Arial" w:hAnsi="Arial"/>
          <w:b/>
          <w:sz w:val="36"/>
        </w:rPr>
        <w:t>30432</w:t>
      </w:r>
      <w:r w:rsidR="0004741B">
        <w:rPr>
          <w:rFonts w:ascii="Arial" w:hAnsi="Arial"/>
          <w:b/>
          <w:sz w:val="36"/>
        </w:rPr>
        <w:t>&gt;</w:t>
      </w:r>
    </w:fldSimple>
  </w:p>
  <w:p w14:paraId="50BE2CEC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ACE2736" w14:textId="77777777"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0D50" w14:textId="77777777" w:rsidR="006D115E" w:rsidRDefault="006D1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7A1BEE6" w14:textId="77777777">
      <w:tc>
        <w:tcPr>
          <w:tcW w:w="6379" w:type="dxa"/>
        </w:tcPr>
        <w:p w14:paraId="74195254" w14:textId="5C7EF152" w:rsidR="008C4393" w:rsidRDefault="003802C4">
          <w:fldSimple w:instr="subject  \* Mergeformat ">
            <w:r w:rsidR="000916B9">
              <w:t>&lt;</w:t>
            </w:r>
            <w:r w:rsidR="006D115E">
              <w:t>rentIT</w:t>
            </w:r>
            <w:r w:rsidR="000916B9">
              <w:t>&gt;</w:t>
            </w:r>
          </w:fldSimple>
        </w:p>
      </w:tc>
      <w:tc>
        <w:tcPr>
          <w:tcW w:w="3179" w:type="dxa"/>
        </w:tcPr>
        <w:p w14:paraId="0A786405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7576A15A" w14:textId="77777777">
      <w:tc>
        <w:tcPr>
          <w:tcW w:w="6379" w:type="dxa"/>
        </w:tcPr>
        <w:p w14:paraId="23256868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D231201" w14:textId="77777777" w:rsidR="008C4393" w:rsidRDefault="00570E86">
          <w:r>
            <w:t xml:space="preserve">  Date:  &lt;dd/mmm/yy&gt;</w:t>
          </w:r>
        </w:p>
      </w:tc>
    </w:tr>
    <w:tr w:rsidR="008C4393" w14:paraId="4FB943FE" w14:textId="77777777">
      <w:tc>
        <w:tcPr>
          <w:tcW w:w="9558" w:type="dxa"/>
          <w:gridSpan w:val="2"/>
        </w:tcPr>
        <w:p w14:paraId="6318F699" w14:textId="77777777" w:rsidR="008C4393" w:rsidRDefault="00570E86">
          <w:r>
            <w:t>&lt;document identifier&gt;</w:t>
          </w:r>
        </w:p>
      </w:tc>
    </w:tr>
  </w:tbl>
  <w:p w14:paraId="11723D25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0AA6"/>
    <w:rsid w:val="0004741B"/>
    <w:rsid w:val="000916B9"/>
    <w:rsid w:val="002D02EB"/>
    <w:rsid w:val="002D34E0"/>
    <w:rsid w:val="003802C4"/>
    <w:rsid w:val="004048F8"/>
    <w:rsid w:val="0056530F"/>
    <w:rsid w:val="00570E86"/>
    <w:rsid w:val="005D5866"/>
    <w:rsid w:val="00616A01"/>
    <w:rsid w:val="00664E4B"/>
    <w:rsid w:val="006C543D"/>
    <w:rsid w:val="006D115E"/>
    <w:rsid w:val="00883B13"/>
    <w:rsid w:val="008C4393"/>
    <w:rsid w:val="0090593F"/>
    <w:rsid w:val="00BD649D"/>
    <w:rsid w:val="00C709E3"/>
    <w:rsid w:val="00C94A40"/>
    <w:rsid w:val="00D047E9"/>
    <w:rsid w:val="00D14CBE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51968"/>
  <w15:docId w15:val="{CF903F3F-6AA9-410B-8397-D617C906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uiPriority w:val="10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52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Rares - Tudor Rus</cp:lastModifiedBy>
  <cp:revision>8</cp:revision>
  <dcterms:created xsi:type="dcterms:W3CDTF">2010-02-24T09:14:00Z</dcterms:created>
  <dcterms:modified xsi:type="dcterms:W3CDTF">2021-05-26T09:26:00Z</dcterms:modified>
</cp:coreProperties>
</file>